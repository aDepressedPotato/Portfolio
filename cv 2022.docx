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vertAnchor="text" w:horzAnchor="margin" w:tblpY="-15607"/>
        <w:tblOverlap w:val="never"/>
        <w:tblW w:w="10225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878"/>
        <w:gridCol w:w="8347"/>
      </w:tblGrid>
      <w:tr w:rsidR="00026A1C" w:rsidRPr="00F37407" w14:paraId="5CC4FD41" w14:textId="77777777" w:rsidTr="00026A1C">
        <w:trPr>
          <w:trHeight w:val="23"/>
        </w:trPr>
        <w:tc>
          <w:tcPr>
            <w:tcW w:w="1878" w:type="dxa"/>
            <w:vAlign w:val="bottom"/>
          </w:tcPr>
          <w:p w14:paraId="369A8D2A" w14:textId="77777777" w:rsidR="00026A1C" w:rsidRDefault="00026A1C" w:rsidP="00026A1C">
            <w:pPr>
              <w:rPr>
                <w:lang w:val="nl-NL"/>
              </w:rPr>
            </w:pPr>
          </w:p>
        </w:tc>
        <w:tc>
          <w:tcPr>
            <w:tcW w:w="8347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lang w:val="nl-NL"/>
              </w:rPr>
              <w:alias w:val="Author"/>
              <w:id w:val="1159751"/>
              <w:placeholder>
                <w:docPart w:val="D9C9E56B28DC4DD3B05AD4CCDD8BA8D1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62264418" w14:textId="77777777" w:rsidR="00026A1C" w:rsidRDefault="00026A1C" w:rsidP="00026A1C">
                <w:pPr>
                  <w:pStyle w:val="YourName"/>
                  <w:rPr>
                    <w:lang w:val="nl-NL"/>
                  </w:rPr>
                </w:pPr>
                <w:r>
                  <w:rPr>
                    <w:lang w:val="nl-NL"/>
                  </w:rPr>
                  <w:t>Liam Rosloot</w:t>
                </w:r>
              </w:p>
            </w:sdtContent>
          </w:sdt>
          <w:p w14:paraId="710F43A1" w14:textId="77777777" w:rsidR="00026A1C" w:rsidRDefault="00026A1C" w:rsidP="00026A1C">
            <w:pPr>
              <w:pStyle w:val="ContactInformation"/>
              <w:rPr>
                <w:lang w:val="nl-NL"/>
              </w:rPr>
            </w:pPr>
            <w:r>
              <w:rPr>
                <w:lang w:val="nl-NL"/>
              </w:rPr>
              <w:t xml:space="preserve">’t </w:t>
            </w:r>
            <w:proofErr w:type="spellStart"/>
            <w:proofErr w:type="gramStart"/>
            <w:r>
              <w:rPr>
                <w:lang w:val="nl-NL"/>
              </w:rPr>
              <w:t>meijmerige</w:t>
            </w:r>
            <w:proofErr w:type="spellEnd"/>
            <w:proofErr w:type="gramEnd"/>
            <w:r>
              <w:rPr>
                <w:lang w:val="nl-NL"/>
              </w:rPr>
              <w:t xml:space="preserve"> land 24, </w:t>
            </w:r>
          </w:p>
          <w:p w14:paraId="71A25B71" w14:textId="77777777" w:rsidR="00026A1C" w:rsidRDefault="00026A1C" w:rsidP="00026A1C">
            <w:pPr>
              <w:pStyle w:val="ContactInformation"/>
              <w:rPr>
                <w:lang w:val="nl-NL"/>
              </w:rPr>
            </w:pPr>
            <w:r>
              <w:rPr>
                <w:lang w:val="nl-NL"/>
              </w:rPr>
              <w:t>1704 MM Heerhugowaard</w:t>
            </w:r>
          </w:p>
          <w:p w14:paraId="7C9AE3E0" w14:textId="77777777" w:rsidR="00026A1C" w:rsidRDefault="00026A1C" w:rsidP="00026A1C">
            <w:pPr>
              <w:pStyle w:val="ContactInformation"/>
              <w:rPr>
                <w:lang w:val="nl-NL"/>
              </w:rPr>
            </w:pPr>
            <w:r>
              <w:rPr>
                <w:lang w:val="nl-NL"/>
              </w:rPr>
              <w:t>0610836938</w:t>
            </w:r>
          </w:p>
          <w:p w14:paraId="5D2502E2" w14:textId="77777777" w:rsidR="00026A1C" w:rsidRDefault="00026A1C" w:rsidP="00026A1C">
            <w:pPr>
              <w:pStyle w:val="ContactInformation"/>
              <w:rPr>
                <w:lang w:val="nl-NL"/>
              </w:rPr>
            </w:pPr>
            <w:hyperlink r:id="rId8" w:history="1">
              <w:r w:rsidRPr="00833F56">
                <w:rPr>
                  <w:rStyle w:val="Hyperlink"/>
                  <w:lang w:val="nl-NL"/>
                </w:rPr>
                <w:t>nm_rosloot@outlook.com</w:t>
              </w:r>
            </w:hyperlink>
          </w:p>
          <w:p w14:paraId="6FEC7157" w14:textId="77777777" w:rsidR="00026A1C" w:rsidRDefault="00026A1C" w:rsidP="00026A1C">
            <w:pPr>
              <w:pStyle w:val="ContactInformation"/>
              <w:rPr>
                <w:lang w:val="nl-NL"/>
              </w:rPr>
            </w:pPr>
            <w:r>
              <w:rPr>
                <w:lang w:val="nl-NL"/>
              </w:rPr>
              <w:t>07-04-2003</w:t>
            </w:r>
          </w:p>
        </w:tc>
      </w:tr>
      <w:tr w:rsidR="00026A1C" w:rsidRPr="00F37407" w14:paraId="185B6449" w14:textId="77777777" w:rsidTr="00026A1C">
        <w:trPr>
          <w:trHeight w:hRule="exact" w:val="707"/>
        </w:trPr>
        <w:tc>
          <w:tcPr>
            <w:tcW w:w="1878" w:type="dxa"/>
          </w:tcPr>
          <w:p w14:paraId="0C34A120" w14:textId="77777777" w:rsidR="00026A1C" w:rsidRDefault="00026A1C" w:rsidP="00026A1C">
            <w:pPr>
              <w:jc w:val="center"/>
              <w:rPr>
                <w:lang w:val="nl-NL"/>
              </w:rPr>
            </w:pPr>
          </w:p>
        </w:tc>
        <w:tc>
          <w:tcPr>
            <w:tcW w:w="8347" w:type="dxa"/>
            <w:tcBorders>
              <w:top w:val="single" w:sz="4" w:space="0" w:color="auto"/>
            </w:tcBorders>
          </w:tcPr>
          <w:p w14:paraId="5A15FB6D" w14:textId="77777777" w:rsidR="00026A1C" w:rsidRDefault="00026A1C" w:rsidP="00026A1C">
            <w:pPr>
              <w:rPr>
                <w:lang w:val="nl-NL"/>
              </w:rPr>
            </w:pPr>
          </w:p>
        </w:tc>
      </w:tr>
      <w:tr w:rsidR="00026A1C" w:rsidRPr="001366EA" w14:paraId="494E039A" w14:textId="77777777" w:rsidTr="00026A1C">
        <w:trPr>
          <w:trHeight w:val="574"/>
        </w:trPr>
        <w:tc>
          <w:tcPr>
            <w:tcW w:w="1878" w:type="dxa"/>
          </w:tcPr>
          <w:p w14:paraId="0522F647" w14:textId="77777777" w:rsidR="00026A1C" w:rsidRDefault="00026A1C" w:rsidP="00026A1C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lang w:val="nl-NL"/>
              </w:rPr>
            </w:pPr>
            <w:r>
              <w:rPr>
                <w:lang w:val="nl-NL"/>
              </w:rPr>
              <w:t>Profiel</w:t>
            </w:r>
          </w:p>
        </w:tc>
        <w:tc>
          <w:tcPr>
            <w:tcW w:w="8347" w:type="dxa"/>
          </w:tcPr>
          <w:p w14:paraId="294EA649" w14:textId="77777777" w:rsidR="00026A1C" w:rsidRDefault="00026A1C" w:rsidP="00026A1C">
            <w:pPr>
              <w:pStyle w:val="BodyText"/>
              <w:rPr>
                <w:rFonts w:asciiTheme="majorHAnsi" w:hAnsiTheme="majorHAnsi"/>
                <w:lang w:val="nl-NL"/>
              </w:rPr>
            </w:pPr>
            <w:r>
              <w:rPr>
                <w:rFonts w:asciiTheme="majorHAnsi" w:hAnsiTheme="majorHAnsi"/>
                <w:lang w:val="nl-NL"/>
              </w:rPr>
              <w:t>Ik ben een spontane, hardwerken, sportief, doorzetter die geen uitdaging uit de weg gaat</w:t>
            </w:r>
          </w:p>
        </w:tc>
      </w:tr>
      <w:tr w:rsidR="00026A1C" w:rsidRPr="00F37407" w14:paraId="28E67541" w14:textId="77777777" w:rsidTr="00026A1C">
        <w:trPr>
          <w:trHeight w:val="1625"/>
        </w:trPr>
        <w:tc>
          <w:tcPr>
            <w:tcW w:w="1878" w:type="dxa"/>
          </w:tcPr>
          <w:p w14:paraId="50ED16EB" w14:textId="77777777" w:rsidR="00026A1C" w:rsidRDefault="00026A1C" w:rsidP="00026A1C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lang w:val="nl-NL"/>
              </w:rPr>
            </w:pPr>
            <w:r w:rsidRPr="00121EF8">
              <w:rPr>
                <w:lang w:val="nl-NL"/>
              </w:rPr>
              <w:t>Ervaring</w:t>
            </w:r>
          </w:p>
        </w:tc>
        <w:tc>
          <w:tcPr>
            <w:tcW w:w="8347" w:type="dxa"/>
          </w:tcPr>
          <w:p w14:paraId="32950565" w14:textId="77777777" w:rsidR="00026A1C" w:rsidRDefault="00026A1C" w:rsidP="00026A1C">
            <w:pPr>
              <w:pStyle w:val="JobTitle"/>
              <w:framePr w:hSpace="0" w:wrap="auto" w:vAnchor="margin" w:hAnchor="text" w:xAlign="left" w:yAlign="inline"/>
              <w:suppressOverlap w:val="0"/>
              <w:rPr>
                <w:lang w:val="nl-NL"/>
              </w:rPr>
            </w:pPr>
            <w:r>
              <w:rPr>
                <w:lang w:val="nl-NL"/>
              </w:rPr>
              <w:t>Stage</w:t>
            </w:r>
          </w:p>
          <w:p w14:paraId="19FCCD3C" w14:textId="77777777" w:rsidR="00026A1C" w:rsidRDefault="00026A1C" w:rsidP="00026A1C">
            <w:pPr>
              <w:pStyle w:val="BodyText"/>
              <w:rPr>
                <w:rFonts w:asciiTheme="majorHAnsi" w:eastAsiaTheme="majorEastAsia" w:hAnsiTheme="majorHAnsi" w:cstheme="majorBidi"/>
                <w:kern w:val="32"/>
                <w:szCs w:val="32"/>
                <w:lang w:val="nl-NL"/>
              </w:rPr>
            </w:pPr>
            <w:r>
              <w:rPr>
                <w:rFonts w:asciiTheme="majorHAnsi" w:eastAsiaTheme="majorEastAsia" w:hAnsiTheme="majorHAnsi" w:cstheme="majorBidi"/>
                <w:kern w:val="32"/>
                <w:szCs w:val="32"/>
                <w:lang w:val="nl-NL"/>
              </w:rPr>
              <w:t xml:space="preserve">De </w:t>
            </w:r>
            <w:r w:rsidRPr="00C064D2">
              <w:rPr>
                <w:rFonts w:asciiTheme="majorHAnsi" w:eastAsiaTheme="majorEastAsia" w:hAnsiTheme="majorHAnsi" w:cstheme="majorBidi"/>
                <w:kern w:val="32"/>
                <w:szCs w:val="32"/>
                <w:lang w:val="nl-NL"/>
              </w:rPr>
              <w:t xml:space="preserve">Roset Patisserie </w:t>
            </w:r>
          </w:p>
          <w:p w14:paraId="125A2C99" w14:textId="77777777" w:rsidR="00026A1C" w:rsidRDefault="00026A1C" w:rsidP="00026A1C">
            <w:pPr>
              <w:pStyle w:val="BodyText"/>
              <w:rPr>
                <w:rFonts w:asciiTheme="majorHAnsi" w:eastAsiaTheme="majorEastAsia" w:hAnsiTheme="majorHAnsi" w:cstheme="majorBidi"/>
                <w:kern w:val="32"/>
                <w:szCs w:val="32"/>
                <w:lang w:val="nl-NL"/>
              </w:rPr>
            </w:pPr>
            <w:r w:rsidRPr="00C064D2">
              <w:rPr>
                <w:rFonts w:asciiTheme="majorHAnsi" w:eastAsiaTheme="majorEastAsia" w:hAnsiTheme="majorHAnsi" w:cstheme="majorBidi"/>
                <w:kern w:val="32"/>
                <w:szCs w:val="32"/>
                <w:lang w:val="nl-NL"/>
              </w:rPr>
              <w:t xml:space="preserve">Burgemeester Mooijstraat 17, 1901 EP Castricum </w:t>
            </w:r>
          </w:p>
          <w:p w14:paraId="286DAD18" w14:textId="77777777" w:rsidR="00026A1C" w:rsidRDefault="00026A1C" w:rsidP="00026A1C">
            <w:pPr>
              <w:pStyle w:val="BodyText"/>
              <w:rPr>
                <w:rFonts w:asciiTheme="majorHAnsi" w:eastAsiaTheme="majorEastAsia" w:hAnsiTheme="majorHAnsi" w:cstheme="majorBidi"/>
                <w:kern w:val="32"/>
                <w:szCs w:val="32"/>
                <w:lang w:val="nl-NL"/>
              </w:rPr>
            </w:pPr>
            <w:r w:rsidRPr="00C064D2">
              <w:rPr>
                <w:rFonts w:asciiTheme="majorHAnsi" w:eastAsiaTheme="majorEastAsia" w:hAnsiTheme="majorHAnsi" w:cstheme="majorBidi"/>
                <w:kern w:val="32"/>
                <w:szCs w:val="32"/>
                <w:lang w:val="nl-NL"/>
              </w:rPr>
              <w:t xml:space="preserve">28-1-2020 tot 1-7-2020 </w:t>
            </w:r>
          </w:p>
          <w:p w14:paraId="12963E73" w14:textId="77777777" w:rsidR="00026A1C" w:rsidRDefault="00026A1C" w:rsidP="00026A1C">
            <w:pPr>
              <w:pStyle w:val="BodyText"/>
              <w:rPr>
                <w:rFonts w:asciiTheme="majorHAnsi" w:hAnsiTheme="majorHAnsi"/>
                <w:lang w:val="nl-NL"/>
              </w:rPr>
            </w:pPr>
            <w:r w:rsidRPr="00C064D2">
              <w:rPr>
                <w:rFonts w:asciiTheme="majorHAnsi" w:eastAsiaTheme="majorEastAsia" w:hAnsiTheme="majorHAnsi" w:cstheme="majorBidi"/>
                <w:kern w:val="32"/>
                <w:szCs w:val="32"/>
                <w:lang w:val="nl-NL"/>
              </w:rPr>
              <w:t xml:space="preserve">In de bakkerij </w:t>
            </w:r>
          </w:p>
        </w:tc>
      </w:tr>
      <w:tr w:rsidR="00026A1C" w:rsidRPr="001366EA" w14:paraId="3C825A4E" w14:textId="77777777" w:rsidTr="00026A1C">
        <w:trPr>
          <w:trHeight w:val="1980"/>
        </w:trPr>
        <w:tc>
          <w:tcPr>
            <w:tcW w:w="1878" w:type="dxa"/>
          </w:tcPr>
          <w:p w14:paraId="2C2D1049" w14:textId="77777777" w:rsidR="00026A1C" w:rsidRDefault="00026A1C" w:rsidP="00026A1C">
            <w:pPr>
              <w:rPr>
                <w:lang w:val="nl-NL"/>
              </w:rPr>
            </w:pPr>
          </w:p>
        </w:tc>
        <w:tc>
          <w:tcPr>
            <w:tcW w:w="8347" w:type="dxa"/>
          </w:tcPr>
          <w:p w14:paraId="57D699E8" w14:textId="77777777" w:rsidR="00026A1C" w:rsidRDefault="00026A1C" w:rsidP="00026A1C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24"/>
                <w:lang w:val="nl-NL"/>
              </w:rPr>
            </w:pPr>
            <w:r>
              <w:rPr>
                <w:lang w:val="nl-NL"/>
              </w:rPr>
              <w:t>Stage</w:t>
            </w:r>
          </w:p>
          <w:p w14:paraId="5EDB4DDE" w14:textId="77777777" w:rsidR="00026A1C" w:rsidRDefault="00026A1C" w:rsidP="00026A1C">
            <w:pPr>
              <w:pStyle w:val="Dates"/>
              <w:rPr>
                <w:lang w:val="nl-NL"/>
              </w:rPr>
            </w:pPr>
            <w:r>
              <w:rPr>
                <w:lang w:val="nl-NL"/>
              </w:rPr>
              <w:t>A.C. de Boer</w:t>
            </w:r>
          </w:p>
          <w:p w14:paraId="1E472FC4" w14:textId="77777777" w:rsidR="00026A1C" w:rsidRDefault="00026A1C" w:rsidP="00026A1C">
            <w:pPr>
              <w:pStyle w:val="Dates"/>
              <w:rPr>
                <w:lang w:val="nl-NL"/>
              </w:rPr>
            </w:pPr>
            <w:r w:rsidRPr="002A37D5">
              <w:rPr>
                <w:lang w:val="nl-NL"/>
              </w:rPr>
              <w:t>Scharlo 15, 1815 CN Alkmaar</w:t>
            </w:r>
          </w:p>
          <w:p w14:paraId="2C003E2F" w14:textId="77777777" w:rsidR="00026A1C" w:rsidRDefault="00026A1C" w:rsidP="00026A1C">
            <w:pPr>
              <w:pStyle w:val="Dates"/>
              <w:rPr>
                <w:lang w:val="nl-NL"/>
              </w:rPr>
            </w:pPr>
            <w:r>
              <w:rPr>
                <w:lang w:val="nl-NL"/>
              </w:rPr>
              <w:t>4-11-2020 tot 31-5-2021</w:t>
            </w:r>
          </w:p>
          <w:p w14:paraId="205E4B98" w14:textId="77777777" w:rsidR="00026A1C" w:rsidRDefault="00026A1C" w:rsidP="00026A1C">
            <w:pPr>
              <w:pStyle w:val="Dates"/>
              <w:rPr>
                <w:lang w:val="nl-NL"/>
              </w:rPr>
            </w:pPr>
            <w:r>
              <w:rPr>
                <w:lang w:val="nl-NL"/>
              </w:rPr>
              <w:t>13-9-2021 tot 22-4-2022</w:t>
            </w:r>
          </w:p>
          <w:p w14:paraId="5C86DABD" w14:textId="77777777" w:rsidR="00026A1C" w:rsidRDefault="00026A1C" w:rsidP="00026A1C">
            <w:pPr>
              <w:pStyle w:val="BodyText"/>
              <w:rPr>
                <w:rFonts w:asciiTheme="majorHAnsi" w:hAnsiTheme="majorHAnsi"/>
                <w:lang w:val="nl-NL"/>
              </w:rPr>
            </w:pPr>
            <w:r>
              <w:rPr>
                <w:lang w:val="nl-NL"/>
              </w:rPr>
              <w:t>In de bakkerij</w:t>
            </w:r>
          </w:p>
        </w:tc>
      </w:tr>
      <w:tr w:rsidR="00026A1C" w:rsidRPr="00D23DEC" w14:paraId="778812BF" w14:textId="77777777" w:rsidTr="00026A1C">
        <w:trPr>
          <w:trHeight w:val="1611"/>
        </w:trPr>
        <w:tc>
          <w:tcPr>
            <w:tcW w:w="1878" w:type="dxa"/>
          </w:tcPr>
          <w:p w14:paraId="6FCF2D69" w14:textId="77777777" w:rsidR="00026A1C" w:rsidRDefault="00026A1C" w:rsidP="00026A1C">
            <w:pPr>
              <w:rPr>
                <w:lang w:val="nl-NL"/>
              </w:rPr>
            </w:pPr>
          </w:p>
        </w:tc>
        <w:tc>
          <w:tcPr>
            <w:tcW w:w="8347" w:type="dxa"/>
          </w:tcPr>
          <w:p w14:paraId="7A0E157E" w14:textId="77777777" w:rsidR="00026A1C" w:rsidRPr="00484AEF" w:rsidRDefault="00026A1C" w:rsidP="00026A1C">
            <w:pPr>
              <w:pStyle w:val="Dates"/>
              <w:rPr>
                <w:b/>
                <w:i w:val="0"/>
                <w:lang w:val="nl-NL"/>
              </w:rPr>
            </w:pPr>
            <w:r>
              <w:rPr>
                <w:b/>
                <w:i w:val="0"/>
                <w:lang w:val="nl-NL"/>
              </w:rPr>
              <w:t>W</w:t>
            </w:r>
            <w:r w:rsidRPr="00484AEF">
              <w:rPr>
                <w:b/>
                <w:i w:val="0"/>
                <w:lang w:val="nl-NL"/>
              </w:rPr>
              <w:t xml:space="preserve">erk </w:t>
            </w:r>
          </w:p>
          <w:p w14:paraId="095B88D3" w14:textId="77777777" w:rsidR="00026A1C" w:rsidRDefault="00026A1C" w:rsidP="00026A1C">
            <w:pPr>
              <w:pStyle w:val="Dates"/>
              <w:rPr>
                <w:lang w:val="nl-NL"/>
              </w:rPr>
            </w:pPr>
            <w:r>
              <w:rPr>
                <w:lang w:val="nl-NL"/>
              </w:rPr>
              <w:t>Sloterop/ W</w:t>
            </w:r>
            <w:r w:rsidRPr="00D23DEC">
              <w:rPr>
                <w:lang w:val="nl-NL"/>
              </w:rPr>
              <w:t>icor</w:t>
            </w:r>
          </w:p>
          <w:p w14:paraId="179CB87C" w14:textId="77777777" w:rsidR="00026A1C" w:rsidRDefault="00026A1C" w:rsidP="00026A1C">
            <w:pPr>
              <w:pStyle w:val="Dates"/>
              <w:rPr>
                <w:rFonts w:asciiTheme="majorHAnsi" w:hAnsiTheme="majorHAnsi" w:cs="Arial"/>
                <w:color w:val="202124"/>
                <w:szCs w:val="16"/>
                <w:shd w:val="clear" w:color="auto" w:fill="FFFFFF"/>
                <w:lang w:val="nl-NL"/>
              </w:rPr>
            </w:pPr>
            <w:r w:rsidRPr="00484AEF">
              <w:rPr>
                <w:rFonts w:asciiTheme="majorHAnsi" w:hAnsiTheme="majorHAnsi" w:cs="Arial"/>
                <w:color w:val="202124"/>
                <w:szCs w:val="16"/>
                <w:shd w:val="clear" w:color="auto" w:fill="FFFFFF"/>
                <w:lang w:val="nl-NL"/>
              </w:rPr>
              <w:t>Harlingerstraat 13A, 1704 BT Heerhugowaard</w:t>
            </w:r>
          </w:p>
          <w:p w14:paraId="725E1881" w14:textId="77777777" w:rsidR="00026A1C" w:rsidRDefault="00026A1C" w:rsidP="00026A1C">
            <w:pPr>
              <w:pStyle w:val="Dates"/>
              <w:rPr>
                <w:rFonts w:asciiTheme="majorHAnsi" w:hAnsiTheme="majorHAnsi" w:cs="Arial"/>
                <w:color w:val="202124"/>
                <w:szCs w:val="16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202124"/>
                <w:szCs w:val="16"/>
                <w:shd w:val="clear" w:color="auto" w:fill="FFFFFF"/>
                <w:lang w:val="nl-NL"/>
              </w:rPr>
              <w:t>Mei 2021</w:t>
            </w:r>
          </w:p>
          <w:p w14:paraId="1EDEF431" w14:textId="77777777" w:rsidR="00026A1C" w:rsidRDefault="00026A1C" w:rsidP="00026A1C">
            <w:pPr>
              <w:pStyle w:val="Dates"/>
              <w:rPr>
                <w:rFonts w:asciiTheme="majorHAnsi" w:hAnsiTheme="majorHAnsi" w:cs="Arial"/>
                <w:color w:val="202124"/>
                <w:szCs w:val="16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202124"/>
                <w:szCs w:val="16"/>
                <w:shd w:val="clear" w:color="auto" w:fill="FFFFFF"/>
                <w:lang w:val="nl-NL"/>
              </w:rPr>
              <w:t>Pakketjes inpakken</w:t>
            </w:r>
          </w:p>
          <w:p w14:paraId="6A4AC1DB" w14:textId="77777777" w:rsidR="00026A1C" w:rsidRDefault="00026A1C" w:rsidP="00026A1C">
            <w:pPr>
              <w:pStyle w:val="Dates"/>
              <w:rPr>
                <w:rFonts w:asciiTheme="majorHAnsi" w:hAnsiTheme="majorHAnsi" w:cs="Arial"/>
                <w:color w:val="202124"/>
                <w:szCs w:val="16"/>
                <w:shd w:val="clear" w:color="auto" w:fill="FFFFFF"/>
                <w:lang w:val="nl-NL"/>
              </w:rPr>
            </w:pPr>
            <w:r>
              <w:rPr>
                <w:rFonts w:asciiTheme="majorHAnsi" w:hAnsiTheme="majorHAnsi" w:cs="Arial"/>
                <w:color w:val="202124"/>
                <w:szCs w:val="16"/>
                <w:shd w:val="clear" w:color="auto" w:fill="FFFFFF"/>
                <w:lang w:val="nl-NL"/>
              </w:rPr>
              <w:t xml:space="preserve">(Op zondag) </w:t>
            </w:r>
          </w:p>
          <w:p w14:paraId="50FBE864" w14:textId="77777777" w:rsidR="00026A1C" w:rsidRDefault="00026A1C" w:rsidP="00026A1C">
            <w:pPr>
              <w:pStyle w:val="Dates"/>
              <w:rPr>
                <w:rFonts w:asciiTheme="majorHAnsi" w:hAnsiTheme="majorHAnsi" w:cs="Arial"/>
                <w:color w:val="202124"/>
                <w:szCs w:val="16"/>
                <w:shd w:val="clear" w:color="auto" w:fill="FFFFFF"/>
                <w:lang w:val="nl-NL"/>
              </w:rPr>
            </w:pPr>
          </w:p>
          <w:p w14:paraId="6B0F2B81" w14:textId="77777777" w:rsidR="00026A1C" w:rsidRDefault="00026A1C" w:rsidP="00026A1C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24"/>
                <w:lang w:val="nl-NL"/>
              </w:rPr>
            </w:pPr>
            <w:r>
              <w:rPr>
                <w:lang w:val="nl-NL"/>
              </w:rPr>
              <w:t xml:space="preserve">Werk </w:t>
            </w:r>
          </w:p>
          <w:p w14:paraId="4004D246" w14:textId="77777777" w:rsidR="00026A1C" w:rsidRDefault="00026A1C" w:rsidP="00026A1C">
            <w:pPr>
              <w:pStyle w:val="Dates"/>
              <w:rPr>
                <w:lang w:val="nl-NL"/>
              </w:rPr>
            </w:pPr>
            <w:r>
              <w:rPr>
                <w:lang w:val="nl-NL"/>
              </w:rPr>
              <w:t xml:space="preserve">De Beren </w:t>
            </w:r>
          </w:p>
          <w:p w14:paraId="14039C2D" w14:textId="77777777" w:rsidR="00026A1C" w:rsidRDefault="00026A1C" w:rsidP="00026A1C">
            <w:pPr>
              <w:pStyle w:val="Dates"/>
              <w:rPr>
                <w:lang w:val="nl-NL"/>
              </w:rPr>
            </w:pPr>
            <w:r w:rsidRPr="00C064D2">
              <w:rPr>
                <w:lang w:val="nl-NL"/>
              </w:rPr>
              <w:t>Middenwaard</w:t>
            </w:r>
            <w:r>
              <w:rPr>
                <w:lang w:val="nl-NL"/>
              </w:rPr>
              <w:t xml:space="preserve"> </w:t>
            </w:r>
          </w:p>
          <w:p w14:paraId="698B2E88" w14:textId="77777777" w:rsidR="00026A1C" w:rsidRDefault="00026A1C" w:rsidP="00026A1C">
            <w:pPr>
              <w:pStyle w:val="Dates"/>
              <w:rPr>
                <w:lang w:val="nl-NL"/>
              </w:rPr>
            </w:pPr>
            <w:r>
              <w:rPr>
                <w:lang w:val="nl-NL"/>
              </w:rPr>
              <w:t xml:space="preserve"> Juli 2022 tot januari 2023</w:t>
            </w:r>
          </w:p>
          <w:p w14:paraId="1B84FC7D" w14:textId="77777777" w:rsidR="00026A1C" w:rsidRDefault="00026A1C" w:rsidP="00026A1C">
            <w:pPr>
              <w:pStyle w:val="JobTitle"/>
              <w:framePr w:hSpace="0" w:wrap="auto" w:vAnchor="margin" w:hAnchor="text" w:xAlign="left" w:yAlign="inline"/>
              <w:suppressOverlap w:val="0"/>
              <w:rPr>
                <w:lang w:val="nl-NL"/>
              </w:rPr>
            </w:pPr>
            <w:r>
              <w:rPr>
                <w:lang w:val="nl-NL"/>
              </w:rPr>
              <w:t>Vaat en bezorgen</w:t>
            </w:r>
          </w:p>
          <w:p w14:paraId="57D6FC29" w14:textId="77777777" w:rsidR="00026A1C" w:rsidRDefault="00026A1C" w:rsidP="00026A1C">
            <w:pPr>
              <w:pStyle w:val="JobTitle"/>
              <w:framePr w:hSpace="0" w:wrap="auto" w:vAnchor="margin" w:hAnchor="text" w:xAlign="left" w:yAlign="inline"/>
              <w:suppressOverlap w:val="0"/>
              <w:rPr>
                <w:lang w:val="nl-NL"/>
              </w:rPr>
            </w:pPr>
          </w:p>
          <w:p w14:paraId="6D9485F0" w14:textId="77777777" w:rsidR="00026A1C" w:rsidRDefault="00026A1C" w:rsidP="00026A1C">
            <w:pPr>
              <w:pStyle w:val="JobTitle"/>
              <w:framePr w:hSpace="0" w:wrap="auto" w:vAnchor="margin" w:hAnchor="text" w:xAlign="left" w:yAlign="inline"/>
              <w:suppressOverlap w:val="0"/>
              <w:rPr>
                <w:lang w:val="nl-NL"/>
              </w:rPr>
            </w:pPr>
            <w:r>
              <w:rPr>
                <w:lang w:val="nl-NL"/>
              </w:rPr>
              <w:t>Werk</w:t>
            </w:r>
          </w:p>
          <w:p w14:paraId="75E3283E" w14:textId="77777777" w:rsidR="00026A1C" w:rsidRDefault="00026A1C" w:rsidP="00026A1C">
            <w:pPr>
              <w:pStyle w:val="JobTitle"/>
              <w:framePr w:hSpace="0" w:wrap="auto" w:vAnchor="margin" w:hAnchor="text" w:xAlign="left" w:yAlign="inline"/>
              <w:suppressOverlap w:val="0"/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 xml:space="preserve">A.C. de boer </w:t>
            </w:r>
          </w:p>
          <w:p w14:paraId="268BCDA2" w14:textId="77777777" w:rsidR="00026A1C" w:rsidRDefault="00026A1C" w:rsidP="00026A1C">
            <w:pPr>
              <w:pStyle w:val="Dates"/>
              <w:rPr>
                <w:lang w:val="nl-NL"/>
              </w:rPr>
            </w:pPr>
            <w:r w:rsidRPr="002A37D5">
              <w:rPr>
                <w:lang w:val="nl-NL"/>
              </w:rPr>
              <w:t>Scharlo 15, 1815 CN Alkmaar</w:t>
            </w:r>
          </w:p>
          <w:p w14:paraId="5C5C841C" w14:textId="77777777" w:rsidR="00026A1C" w:rsidRPr="001E6692" w:rsidRDefault="00026A1C" w:rsidP="00026A1C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i/>
                <w:szCs w:val="24"/>
                <w:lang w:val="nl-NL"/>
              </w:rPr>
            </w:pPr>
            <w:r>
              <w:rPr>
                <w:rFonts w:ascii="Century Gothic" w:eastAsiaTheme="minorEastAsia" w:hAnsi="Century Gothic" w:cstheme="minorHAnsi"/>
                <w:b w:val="0"/>
                <w:i/>
                <w:szCs w:val="24"/>
                <w:lang w:val="nl-NL"/>
              </w:rPr>
              <w:t xml:space="preserve">Januari 2021 tot 16 april 2022 </w:t>
            </w:r>
          </w:p>
          <w:p w14:paraId="64451237" w14:textId="77777777" w:rsidR="00026A1C" w:rsidRDefault="00026A1C" w:rsidP="00026A1C">
            <w:pPr>
              <w:pStyle w:val="Dates"/>
              <w:rPr>
                <w:lang w:val="nl-NL"/>
              </w:rPr>
            </w:pPr>
            <w:r>
              <w:rPr>
                <w:lang w:val="nl-NL"/>
              </w:rPr>
              <w:t xml:space="preserve">In de bakkerij </w:t>
            </w:r>
          </w:p>
          <w:p w14:paraId="48D8C556" w14:textId="77777777" w:rsidR="00026A1C" w:rsidRDefault="00026A1C" w:rsidP="00026A1C">
            <w:pPr>
              <w:pStyle w:val="JobTitle"/>
              <w:framePr w:hSpace="0" w:wrap="auto" w:vAnchor="margin" w:hAnchor="text" w:xAlign="left" w:yAlign="inline"/>
              <w:suppressOverlap w:val="0"/>
              <w:rPr>
                <w:lang w:val="nl-NL"/>
              </w:rPr>
            </w:pPr>
          </w:p>
          <w:p w14:paraId="3F1749A9" w14:textId="77777777" w:rsidR="00026A1C" w:rsidRDefault="00026A1C" w:rsidP="00026A1C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24"/>
                <w:lang w:val="nl-NL"/>
              </w:rPr>
            </w:pPr>
            <w:r>
              <w:rPr>
                <w:lang w:val="nl-NL"/>
              </w:rPr>
              <w:t xml:space="preserve">Werk </w:t>
            </w:r>
          </w:p>
          <w:p w14:paraId="7B71B4ED" w14:textId="77777777" w:rsidR="00026A1C" w:rsidRDefault="00026A1C" w:rsidP="00026A1C">
            <w:pPr>
              <w:pStyle w:val="Dates"/>
              <w:rPr>
                <w:lang w:val="nl-NL"/>
              </w:rPr>
            </w:pPr>
            <w:r>
              <w:rPr>
                <w:lang w:val="nl-NL"/>
              </w:rPr>
              <w:t xml:space="preserve">De Roset </w:t>
            </w:r>
          </w:p>
          <w:p w14:paraId="5436F4D0" w14:textId="77777777" w:rsidR="00026A1C" w:rsidRDefault="00026A1C" w:rsidP="00026A1C">
            <w:pPr>
              <w:pStyle w:val="Dates"/>
              <w:rPr>
                <w:lang w:val="nl-NL"/>
              </w:rPr>
            </w:pPr>
            <w:r w:rsidRPr="00C064D2">
              <w:rPr>
                <w:lang w:val="nl-NL"/>
              </w:rPr>
              <w:t>Middenwaard</w:t>
            </w:r>
            <w:r>
              <w:rPr>
                <w:lang w:val="nl-NL"/>
              </w:rPr>
              <w:t xml:space="preserve"> </w:t>
            </w:r>
          </w:p>
          <w:p w14:paraId="5B5AAE32" w14:textId="77777777" w:rsidR="00026A1C" w:rsidRDefault="00026A1C" w:rsidP="00026A1C">
            <w:pPr>
              <w:pStyle w:val="Dates"/>
              <w:rPr>
                <w:lang w:val="nl-NL"/>
              </w:rPr>
            </w:pPr>
            <w:r>
              <w:rPr>
                <w:lang w:val="nl-NL"/>
              </w:rPr>
              <w:t xml:space="preserve"> 8 Juni 2020 tot 14 augustus</w:t>
            </w:r>
          </w:p>
          <w:p w14:paraId="18E72271" w14:textId="77777777" w:rsidR="00026A1C" w:rsidRDefault="00026A1C" w:rsidP="00026A1C">
            <w:pPr>
              <w:pStyle w:val="Dates"/>
              <w:rPr>
                <w:lang w:val="nl-NL"/>
              </w:rPr>
            </w:pPr>
            <w:r>
              <w:rPr>
                <w:lang w:val="nl-NL"/>
              </w:rPr>
              <w:t>IJsscheper</w:t>
            </w:r>
          </w:p>
          <w:p w14:paraId="40D99DD0" w14:textId="77777777" w:rsidR="00026A1C" w:rsidRDefault="00026A1C" w:rsidP="00026A1C">
            <w:pPr>
              <w:pStyle w:val="Dates"/>
              <w:rPr>
                <w:lang w:val="nl-NL"/>
              </w:rPr>
            </w:pPr>
          </w:p>
        </w:tc>
      </w:tr>
    </w:tbl>
    <w:p w14:paraId="7CE5655E" w14:textId="6B4661C9" w:rsidR="00484AEF" w:rsidRPr="00854C79" w:rsidRDefault="00484AEF">
      <w:pPr>
        <w:rPr>
          <w:lang w:val="nl-NL"/>
        </w:rPr>
      </w:pPr>
    </w:p>
    <w:tbl>
      <w:tblPr>
        <w:tblpPr w:leftFromText="187" w:rightFromText="187" w:vertAnchor="text" w:horzAnchor="page" w:tblpXSpec="center" w:tblpY="1"/>
        <w:tblOverlap w:val="never"/>
        <w:tblW w:w="8640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589"/>
        <w:gridCol w:w="7051"/>
      </w:tblGrid>
      <w:tr w:rsidR="00484AEF" w:rsidRPr="00F37407" w14:paraId="6F447C35" w14:textId="77777777" w:rsidTr="00F756DB">
        <w:tc>
          <w:tcPr>
            <w:tcW w:w="1589" w:type="dxa"/>
          </w:tcPr>
          <w:p w14:paraId="076EC21C" w14:textId="77777777" w:rsidR="00484AEF" w:rsidRDefault="00484AEF" w:rsidP="00484AEF">
            <w:pPr>
              <w:pStyle w:val="ContactInformation"/>
              <w:rPr>
                <w:lang w:val="nl-NL"/>
              </w:rPr>
            </w:pPr>
            <w:r w:rsidRPr="00121EF8">
              <w:rPr>
                <w:lang w:val="nl-NL"/>
              </w:rPr>
              <w:lastRenderedPageBreak/>
              <w:t>Opleidingen</w:t>
            </w:r>
          </w:p>
        </w:tc>
        <w:tc>
          <w:tcPr>
            <w:tcW w:w="7051" w:type="dxa"/>
          </w:tcPr>
          <w:p w14:paraId="3D97466F" w14:textId="6F6ABE0D" w:rsidR="00026A1C" w:rsidRDefault="00026A1C" w:rsidP="00026A1C">
            <w:pPr>
              <w:pStyle w:val="ContactInformation"/>
              <w:rPr>
                <w:lang w:val="nl-NL"/>
              </w:rPr>
            </w:pPr>
            <w:r>
              <w:rPr>
                <w:lang w:val="nl-NL"/>
              </w:rPr>
              <w:t xml:space="preserve">Game Development </w:t>
            </w:r>
          </w:p>
          <w:p w14:paraId="67ADC4E1" w14:textId="50380679" w:rsidR="00026A1C" w:rsidRDefault="00026A1C" w:rsidP="00026A1C">
            <w:pPr>
              <w:pStyle w:val="ContactInformation"/>
              <w:rPr>
                <w:lang w:val="nl-NL"/>
              </w:rPr>
            </w:pPr>
            <w:r>
              <w:rPr>
                <w:lang w:val="nl-NL"/>
              </w:rPr>
              <w:t>GLU (</w:t>
            </w:r>
            <w:r w:rsidRPr="00026A1C">
              <w:rPr>
                <w:lang w:val="nl-NL"/>
              </w:rPr>
              <w:t xml:space="preserve">grafisch lyceum </w:t>
            </w:r>
            <w:r w:rsidRPr="00026A1C">
              <w:rPr>
                <w:lang w:val="nl-NL"/>
              </w:rPr>
              <w:t>Utrecht</w:t>
            </w:r>
            <w:r>
              <w:rPr>
                <w:lang w:val="nl-NL"/>
              </w:rPr>
              <w:t>)</w:t>
            </w:r>
            <w:r w:rsidRPr="00121EF8">
              <w:rPr>
                <w:lang w:val="nl-NL"/>
              </w:rPr>
              <w:t xml:space="preserve">, </w:t>
            </w:r>
          </w:p>
          <w:p w14:paraId="3A5F3672" w14:textId="71B88E4D" w:rsidR="00026A1C" w:rsidRDefault="00026A1C" w:rsidP="00026A1C">
            <w:pPr>
              <w:pStyle w:val="BodyText"/>
              <w:rPr>
                <w:rFonts w:eastAsiaTheme="majorEastAsia" w:cstheme="majorBidi"/>
                <w:kern w:val="32"/>
                <w:szCs w:val="32"/>
                <w:lang w:val="nl-NL"/>
              </w:rPr>
            </w:pPr>
            <w:r w:rsidRPr="00026A1C">
              <w:rPr>
                <w:rFonts w:eastAsiaTheme="majorEastAsia" w:cstheme="majorBidi"/>
                <w:kern w:val="32"/>
                <w:szCs w:val="32"/>
              </w:rPr>
              <w:t>Vondellaan 178, 3521 GH Utrech</w:t>
            </w:r>
            <w:r>
              <w:rPr>
                <w:rFonts w:eastAsiaTheme="majorEastAsia" w:cstheme="majorBidi"/>
                <w:kern w:val="32"/>
                <w:szCs w:val="32"/>
              </w:rPr>
              <w:t>t</w:t>
            </w:r>
            <w:r w:rsidRPr="00026A1C">
              <w:rPr>
                <w:rFonts w:eastAsiaTheme="majorEastAsia" w:cstheme="majorBidi"/>
                <w:kern w:val="32"/>
                <w:szCs w:val="32"/>
                <w:lang w:val="nl-NL"/>
              </w:rPr>
              <w:t xml:space="preserve"> </w:t>
            </w:r>
          </w:p>
          <w:p w14:paraId="5473F0E2" w14:textId="7AFC413A" w:rsidR="00026A1C" w:rsidRDefault="00026A1C" w:rsidP="00026A1C">
            <w:pPr>
              <w:pStyle w:val="BodyText"/>
              <w:rPr>
                <w:rFonts w:eastAsiaTheme="majorEastAsia" w:cstheme="majorBidi"/>
                <w:kern w:val="32"/>
                <w:szCs w:val="32"/>
                <w:lang w:val="nl-NL"/>
              </w:rPr>
            </w:pPr>
            <w:r w:rsidRPr="009B6CD1">
              <w:rPr>
                <w:rFonts w:eastAsiaTheme="majorEastAsia" w:cstheme="majorBidi"/>
                <w:kern w:val="32"/>
                <w:szCs w:val="32"/>
                <w:lang w:val="nl-NL"/>
              </w:rPr>
              <w:t>20</w:t>
            </w:r>
            <w:r>
              <w:rPr>
                <w:rFonts w:eastAsiaTheme="majorEastAsia" w:cstheme="majorBidi"/>
                <w:kern w:val="32"/>
                <w:szCs w:val="32"/>
                <w:lang w:val="nl-NL"/>
              </w:rPr>
              <w:t>22</w:t>
            </w:r>
            <w:r w:rsidRPr="009B6CD1">
              <w:rPr>
                <w:rFonts w:eastAsiaTheme="majorEastAsia" w:cstheme="majorBidi"/>
                <w:kern w:val="32"/>
                <w:szCs w:val="32"/>
                <w:lang w:val="nl-NL"/>
              </w:rPr>
              <w:t xml:space="preserve"> </w:t>
            </w:r>
          </w:p>
          <w:p w14:paraId="298FDFC2" w14:textId="77777777" w:rsidR="00026A1C" w:rsidRDefault="00026A1C" w:rsidP="00026A1C">
            <w:pPr>
              <w:pStyle w:val="BodyText"/>
              <w:rPr>
                <w:rStyle w:val="lrzxr"/>
                <w:lang w:val="nl-NL"/>
              </w:rPr>
            </w:pPr>
          </w:p>
          <w:p w14:paraId="31F666FF" w14:textId="7F70E861" w:rsidR="00026A1C" w:rsidRPr="0036133E" w:rsidRDefault="00026A1C" w:rsidP="00026A1C">
            <w:pPr>
              <w:pStyle w:val="BodyText"/>
              <w:rPr>
                <w:lang w:val="nl-NL"/>
              </w:rPr>
            </w:pPr>
            <w:r>
              <w:rPr>
                <w:rStyle w:val="lrzxr"/>
                <w:lang w:val="nl-NL"/>
              </w:rPr>
              <w:t xml:space="preserve">Mbo 3 zelfstandig bakker </w:t>
            </w:r>
          </w:p>
          <w:p w14:paraId="54DA0932" w14:textId="105D3C62" w:rsidR="00026A1C" w:rsidRDefault="00026A1C" w:rsidP="00026A1C">
            <w:pPr>
              <w:pStyle w:val="BodyText"/>
              <w:rPr>
                <w:rFonts w:eastAsiaTheme="majorEastAsia" w:cstheme="majorBidi"/>
                <w:kern w:val="32"/>
                <w:szCs w:val="32"/>
                <w:lang w:val="nl-NL"/>
              </w:rPr>
            </w:pPr>
            <w:r>
              <w:rPr>
                <w:rFonts w:eastAsiaTheme="majorEastAsia" w:cstheme="majorBidi"/>
                <w:kern w:val="32"/>
                <w:szCs w:val="32"/>
                <w:lang w:val="nl-NL"/>
              </w:rPr>
              <w:t>ROC van Amsterdam</w:t>
            </w:r>
            <w:r>
              <w:rPr>
                <w:rFonts w:eastAsiaTheme="majorEastAsia" w:cstheme="majorBidi"/>
                <w:kern w:val="32"/>
                <w:szCs w:val="32"/>
                <w:lang w:val="nl-NL"/>
              </w:rPr>
              <w:t>,</w:t>
            </w:r>
          </w:p>
          <w:p w14:paraId="4B9FA4B8" w14:textId="77777777" w:rsidR="00026A1C" w:rsidRDefault="00026A1C" w:rsidP="00026A1C">
            <w:pPr>
              <w:pStyle w:val="BodyText"/>
              <w:rPr>
                <w:rStyle w:val="lrzxr"/>
                <w:lang w:val="nl-NL"/>
              </w:rPr>
            </w:pPr>
            <w:r w:rsidRPr="00F37407">
              <w:rPr>
                <w:rStyle w:val="lrzxr"/>
                <w:lang w:val="nl-NL"/>
              </w:rPr>
              <w:t>Elandsstraat 175, 1016 SB Amsterdam</w:t>
            </w:r>
          </w:p>
          <w:p w14:paraId="467F13B7" w14:textId="77777777" w:rsidR="00026A1C" w:rsidRPr="00F37407" w:rsidRDefault="00026A1C" w:rsidP="00026A1C">
            <w:pPr>
              <w:pStyle w:val="BodyText"/>
              <w:rPr>
                <w:rFonts w:eastAsiaTheme="majorEastAsia" w:cstheme="majorBidi"/>
                <w:kern w:val="32"/>
                <w:szCs w:val="32"/>
                <w:lang w:val="nl-NL"/>
              </w:rPr>
            </w:pPr>
            <w:r>
              <w:rPr>
                <w:rFonts w:eastAsiaTheme="majorEastAsia" w:cstheme="majorBidi"/>
                <w:kern w:val="32"/>
                <w:szCs w:val="32"/>
                <w:lang w:val="nl-NL"/>
              </w:rPr>
              <w:t xml:space="preserve">2019 – 2022 diploma </w:t>
            </w:r>
          </w:p>
          <w:p w14:paraId="0ADBEBEC" w14:textId="77777777" w:rsidR="00026A1C" w:rsidRDefault="00026A1C" w:rsidP="00484AEF">
            <w:pPr>
              <w:pStyle w:val="ContactInformation"/>
              <w:rPr>
                <w:lang w:val="nl-NL"/>
              </w:rPr>
            </w:pPr>
          </w:p>
          <w:p w14:paraId="19E5391F" w14:textId="77777777" w:rsidR="00026A1C" w:rsidRPr="009B6CD1" w:rsidRDefault="00026A1C" w:rsidP="00026A1C">
            <w:pPr>
              <w:pStyle w:val="ContactInformation"/>
              <w:rPr>
                <w:lang w:val="nl-NL"/>
              </w:rPr>
            </w:pPr>
            <w:r>
              <w:rPr>
                <w:lang w:val="nl-NL"/>
              </w:rPr>
              <w:t xml:space="preserve">Vmbo-horeca bakkerij en recreatie  </w:t>
            </w:r>
          </w:p>
          <w:p w14:paraId="09CD2B56" w14:textId="77777777" w:rsidR="00026A1C" w:rsidRDefault="00026A1C" w:rsidP="00026A1C">
            <w:pPr>
              <w:pStyle w:val="ContactInformation"/>
              <w:rPr>
                <w:lang w:val="nl-NL"/>
              </w:rPr>
            </w:pPr>
            <w:r>
              <w:rPr>
                <w:lang w:val="nl-NL"/>
              </w:rPr>
              <w:t>Van der Meij college</w:t>
            </w:r>
            <w:r w:rsidRPr="00121EF8">
              <w:rPr>
                <w:lang w:val="nl-NL"/>
              </w:rPr>
              <w:t xml:space="preserve">, </w:t>
            </w:r>
          </w:p>
          <w:p w14:paraId="1F044A40" w14:textId="77777777" w:rsidR="00026A1C" w:rsidRDefault="00026A1C" w:rsidP="00026A1C">
            <w:pPr>
              <w:pStyle w:val="ContactInformation"/>
              <w:rPr>
                <w:lang w:val="nl-NL"/>
              </w:rPr>
            </w:pPr>
            <w:r w:rsidRPr="009B6CD1">
              <w:rPr>
                <w:lang w:val="nl-NL"/>
              </w:rPr>
              <w:t>Gravin Jacobastraat, 1823 DS Alkmaar</w:t>
            </w:r>
          </w:p>
          <w:p w14:paraId="02A14216" w14:textId="77777777" w:rsidR="00026A1C" w:rsidRDefault="00026A1C" w:rsidP="00026A1C">
            <w:pPr>
              <w:pStyle w:val="BodyText"/>
              <w:rPr>
                <w:rFonts w:eastAsiaTheme="majorEastAsia" w:cstheme="majorBidi"/>
                <w:kern w:val="32"/>
                <w:szCs w:val="32"/>
                <w:lang w:val="nl-NL"/>
              </w:rPr>
            </w:pPr>
            <w:r w:rsidRPr="009B6CD1">
              <w:rPr>
                <w:rFonts w:eastAsiaTheme="majorEastAsia" w:cstheme="majorBidi"/>
                <w:kern w:val="32"/>
                <w:szCs w:val="32"/>
                <w:lang w:val="nl-NL"/>
              </w:rPr>
              <w:t xml:space="preserve">2017 </w:t>
            </w:r>
            <w:r>
              <w:rPr>
                <w:rFonts w:eastAsiaTheme="majorEastAsia" w:cstheme="majorBidi"/>
                <w:kern w:val="32"/>
                <w:szCs w:val="32"/>
                <w:lang w:val="nl-NL"/>
              </w:rPr>
              <w:t>– 2019 diploma</w:t>
            </w:r>
          </w:p>
          <w:p w14:paraId="2C4CD071" w14:textId="77777777" w:rsidR="00026A1C" w:rsidRDefault="00026A1C" w:rsidP="00484AEF">
            <w:pPr>
              <w:pStyle w:val="ContactInformation"/>
              <w:rPr>
                <w:lang w:val="nl-NL"/>
              </w:rPr>
            </w:pPr>
          </w:p>
          <w:p w14:paraId="3F19627F" w14:textId="63E228B5" w:rsidR="00484AEF" w:rsidRDefault="00484AEF" w:rsidP="00484AEF">
            <w:pPr>
              <w:pStyle w:val="ContactInformation"/>
              <w:rPr>
                <w:lang w:val="nl-NL"/>
              </w:rPr>
            </w:pPr>
            <w:r>
              <w:rPr>
                <w:lang w:val="nl-NL"/>
              </w:rPr>
              <w:t>Willemblau</w:t>
            </w:r>
            <w:r w:rsidR="00026A1C">
              <w:rPr>
                <w:lang w:val="nl-NL"/>
              </w:rPr>
              <w:t>,</w:t>
            </w:r>
            <w:r>
              <w:rPr>
                <w:lang w:val="nl-NL"/>
              </w:rPr>
              <w:t xml:space="preserve"> </w:t>
            </w:r>
          </w:p>
          <w:p w14:paraId="4BE47010" w14:textId="77777777" w:rsidR="00484AEF" w:rsidRDefault="00484AEF" w:rsidP="00484AEF">
            <w:pPr>
              <w:pStyle w:val="ContactInformation"/>
              <w:rPr>
                <w:lang w:val="nl-NL"/>
              </w:rPr>
            </w:pPr>
            <w:r w:rsidRPr="009B6CD1">
              <w:rPr>
                <w:lang w:val="nl-NL"/>
              </w:rPr>
              <w:t>Robonsbosweg 11, 1816 MK Alkmaar</w:t>
            </w:r>
          </w:p>
          <w:p w14:paraId="15ABEC0F" w14:textId="77777777" w:rsidR="00484AEF" w:rsidRDefault="00484AEF" w:rsidP="00484AEF">
            <w:pPr>
              <w:pStyle w:val="ContactInformation"/>
              <w:rPr>
                <w:lang w:val="nl-NL"/>
              </w:rPr>
            </w:pPr>
            <w:r>
              <w:rPr>
                <w:lang w:val="nl-NL"/>
              </w:rPr>
              <w:t>2015 - 2017</w:t>
            </w:r>
          </w:p>
          <w:p w14:paraId="7F8BB18B" w14:textId="77777777" w:rsidR="00484AEF" w:rsidRDefault="00484AEF" w:rsidP="00484AEF">
            <w:pPr>
              <w:pStyle w:val="ContactInformation"/>
              <w:rPr>
                <w:lang w:val="nl-NL"/>
              </w:rPr>
            </w:pPr>
          </w:p>
          <w:p w14:paraId="68285B53" w14:textId="77777777" w:rsidR="00484AEF" w:rsidRPr="009B6CD1" w:rsidRDefault="00484AEF" w:rsidP="00026A1C">
            <w:pPr>
              <w:pStyle w:val="BodyText"/>
              <w:rPr>
                <w:rFonts w:eastAsiaTheme="majorEastAsia" w:cstheme="majorBidi"/>
                <w:kern w:val="32"/>
                <w:szCs w:val="32"/>
                <w:lang w:val="nl-NL"/>
              </w:rPr>
            </w:pPr>
          </w:p>
        </w:tc>
      </w:tr>
      <w:tr w:rsidR="00484AEF" w:rsidRPr="001366EA" w14:paraId="10FA8FA5" w14:textId="77777777" w:rsidTr="00F756DB">
        <w:tc>
          <w:tcPr>
            <w:tcW w:w="1589" w:type="dxa"/>
          </w:tcPr>
          <w:p w14:paraId="315DDD2A" w14:textId="77777777" w:rsidR="00484AEF" w:rsidRDefault="00484AEF" w:rsidP="00484AEF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lang w:val="nl-NL"/>
              </w:rPr>
            </w:pPr>
            <w:r w:rsidRPr="00121EF8">
              <w:rPr>
                <w:lang w:val="nl-NL"/>
              </w:rPr>
              <w:t>Hobby's</w:t>
            </w:r>
          </w:p>
        </w:tc>
        <w:tc>
          <w:tcPr>
            <w:tcW w:w="7051" w:type="dxa"/>
          </w:tcPr>
          <w:p w14:paraId="78FA5AE9" w14:textId="77777777" w:rsidR="00484AEF" w:rsidRDefault="00484AEF" w:rsidP="00484AEF">
            <w:pPr>
              <w:pStyle w:val="BodyText"/>
              <w:rPr>
                <w:lang w:val="nl-NL"/>
              </w:rPr>
            </w:pPr>
            <w:r>
              <w:rPr>
                <w:lang w:val="nl-NL"/>
              </w:rPr>
              <w:t>Tekenen</w:t>
            </w:r>
          </w:p>
          <w:p w14:paraId="377EA7DD" w14:textId="77777777" w:rsidR="00484AEF" w:rsidRDefault="00484AEF" w:rsidP="00484AEF">
            <w:pPr>
              <w:pStyle w:val="BodyText"/>
              <w:rPr>
                <w:lang w:val="nl-NL"/>
              </w:rPr>
            </w:pPr>
            <w:r>
              <w:rPr>
                <w:lang w:val="nl-NL"/>
              </w:rPr>
              <w:t xml:space="preserve">En met mijn vrienden afspreken </w:t>
            </w:r>
          </w:p>
        </w:tc>
      </w:tr>
    </w:tbl>
    <w:p w14:paraId="0D3D7FC2" w14:textId="77777777" w:rsidR="008A5D3D" w:rsidRDefault="008A5D3D" w:rsidP="00D23DEC">
      <w:pPr>
        <w:pStyle w:val="BodyText"/>
        <w:rPr>
          <w:lang w:val="nl-NL"/>
        </w:rPr>
      </w:pPr>
    </w:p>
    <w:sectPr w:rsidR="008A5D3D" w:rsidSect="00E46274">
      <w:footerReference w:type="default" r:id="rId9"/>
      <w:pgSz w:w="11907" w:h="16839" w:code="9"/>
      <w:pgMar w:top="284" w:right="1440" w:bottom="567" w:left="1440" w:header="964" w:footer="964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D8100" w14:textId="77777777" w:rsidR="00FB75DC" w:rsidRDefault="00FB75DC">
      <w:r>
        <w:separator/>
      </w:r>
    </w:p>
    <w:p w14:paraId="777A8DB3" w14:textId="77777777" w:rsidR="00FB75DC" w:rsidRDefault="00FB75DC"/>
    <w:p w14:paraId="339B0EC7" w14:textId="77777777" w:rsidR="00FB75DC" w:rsidRDefault="00FB75DC"/>
    <w:p w14:paraId="5E92C0C8" w14:textId="77777777" w:rsidR="00FB75DC" w:rsidRDefault="00FB75DC"/>
    <w:p w14:paraId="3EFAA65A" w14:textId="77777777" w:rsidR="00FB75DC" w:rsidRDefault="00FB75DC"/>
    <w:p w14:paraId="30CCA18A" w14:textId="77777777" w:rsidR="00FB75DC" w:rsidRDefault="00FB75DC"/>
    <w:p w14:paraId="355DF29E" w14:textId="77777777" w:rsidR="00FB75DC" w:rsidRDefault="00FB75DC"/>
    <w:p w14:paraId="703155D0" w14:textId="77777777" w:rsidR="00FB75DC" w:rsidRDefault="00FB75DC"/>
    <w:p w14:paraId="2FB5F22B" w14:textId="77777777" w:rsidR="00FB75DC" w:rsidRDefault="00FB75DC"/>
    <w:p w14:paraId="72181AC8" w14:textId="77777777" w:rsidR="00FB75DC" w:rsidRDefault="00FB75DC"/>
    <w:p w14:paraId="21C86F95" w14:textId="77777777" w:rsidR="00FB75DC" w:rsidRDefault="00FB75DC"/>
    <w:p w14:paraId="216D6399" w14:textId="77777777" w:rsidR="00FB75DC" w:rsidRDefault="00FB75DC"/>
  </w:endnote>
  <w:endnote w:type="continuationSeparator" w:id="0">
    <w:p w14:paraId="223BC274" w14:textId="77777777" w:rsidR="00FB75DC" w:rsidRDefault="00FB75DC">
      <w:r>
        <w:continuationSeparator/>
      </w:r>
    </w:p>
    <w:p w14:paraId="699FB108" w14:textId="77777777" w:rsidR="00FB75DC" w:rsidRDefault="00FB75DC"/>
    <w:p w14:paraId="2E577864" w14:textId="77777777" w:rsidR="00FB75DC" w:rsidRDefault="00FB75DC"/>
    <w:p w14:paraId="6CB27129" w14:textId="77777777" w:rsidR="00FB75DC" w:rsidRDefault="00FB75DC"/>
    <w:p w14:paraId="14AC341F" w14:textId="77777777" w:rsidR="00FB75DC" w:rsidRDefault="00FB75DC"/>
    <w:p w14:paraId="2D58576A" w14:textId="77777777" w:rsidR="00FB75DC" w:rsidRDefault="00FB75DC"/>
    <w:p w14:paraId="311E424B" w14:textId="77777777" w:rsidR="00FB75DC" w:rsidRDefault="00FB75DC"/>
    <w:p w14:paraId="70E20757" w14:textId="77777777" w:rsidR="00FB75DC" w:rsidRDefault="00FB75DC"/>
    <w:p w14:paraId="2A409B7A" w14:textId="77777777" w:rsidR="00FB75DC" w:rsidRDefault="00FB75DC"/>
    <w:p w14:paraId="0B996F5D" w14:textId="77777777" w:rsidR="00FB75DC" w:rsidRDefault="00FB75DC"/>
    <w:p w14:paraId="185206AC" w14:textId="77777777" w:rsidR="00FB75DC" w:rsidRDefault="00FB75DC"/>
    <w:p w14:paraId="1DD6BDB1" w14:textId="77777777" w:rsidR="00FB75DC" w:rsidRDefault="00FB75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7" w:rightFromText="187" w:vertAnchor="page" w:horzAnchor="page" w:tblpXSpec="center" w:tblpY="14401"/>
      <w:tblOverlap w:val="never"/>
      <w:tblW w:w="86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29" w:type="dxa"/>
        <w:bottom w:w="72" w:type="dxa"/>
        <w:right w:w="115" w:type="dxa"/>
      </w:tblCellMar>
      <w:tblLook w:val="01E0" w:firstRow="1" w:lastRow="1" w:firstColumn="1" w:lastColumn="1" w:noHBand="0" w:noVBand="0"/>
    </w:tblPr>
    <w:tblGrid>
      <w:gridCol w:w="1613"/>
      <w:gridCol w:w="7027"/>
    </w:tblGrid>
    <w:tr w:rsidR="00CB33B5" w14:paraId="22C4E863" w14:textId="77777777">
      <w:tc>
        <w:tcPr>
          <w:tcW w:w="1613" w:type="dxa"/>
        </w:tcPr>
        <w:p w14:paraId="338A60A7" w14:textId="77777777" w:rsidR="00CB33B5" w:rsidRDefault="00CB33B5"/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14:paraId="5EAAA41C" w14:textId="77777777" w:rsidR="00CB33B5" w:rsidRDefault="003266EB"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CB33B5">
            <w:instrText>MACROBUTTON DoFieldClick [Your Name]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</w:p>
        <w:p w14:paraId="53669DE9" w14:textId="77777777" w:rsidR="00CB33B5" w:rsidRDefault="003266EB"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CB33B5">
            <w:instrText>MACROBUTTON DoFieldClick [Street Address, City, ST  ZIP Code]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  <w:r w:rsidR="00CB33B5">
            <w:t xml:space="preserve"> </w: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CB33B5">
            <w:instrText>MACROBUTTON DoFieldClick [phone]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  <w:r w:rsidR="00CB33B5">
            <w:t xml:space="preserve"> </w: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CB33B5">
            <w:instrText>MACROBUTTON DoFieldClick [e-mail]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</w:p>
      </w:tc>
    </w:tr>
  </w:tbl>
  <w:p w14:paraId="7713D14A" w14:textId="77777777" w:rsidR="00CB33B5" w:rsidRDefault="00CB33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05409" w14:textId="77777777" w:rsidR="00FB75DC" w:rsidRDefault="00FB75DC">
      <w:r>
        <w:separator/>
      </w:r>
    </w:p>
    <w:p w14:paraId="0AE4AF05" w14:textId="77777777" w:rsidR="00FB75DC" w:rsidRDefault="00FB75DC"/>
    <w:p w14:paraId="021B0CD1" w14:textId="77777777" w:rsidR="00FB75DC" w:rsidRDefault="00FB75DC"/>
    <w:p w14:paraId="62C751AA" w14:textId="77777777" w:rsidR="00FB75DC" w:rsidRDefault="00FB75DC"/>
    <w:p w14:paraId="1394D941" w14:textId="77777777" w:rsidR="00FB75DC" w:rsidRDefault="00FB75DC"/>
    <w:p w14:paraId="505F4BB5" w14:textId="77777777" w:rsidR="00FB75DC" w:rsidRDefault="00FB75DC"/>
    <w:p w14:paraId="72E84853" w14:textId="77777777" w:rsidR="00FB75DC" w:rsidRDefault="00FB75DC"/>
    <w:p w14:paraId="542B95BB" w14:textId="77777777" w:rsidR="00FB75DC" w:rsidRDefault="00FB75DC"/>
    <w:p w14:paraId="271C1142" w14:textId="77777777" w:rsidR="00FB75DC" w:rsidRDefault="00FB75DC"/>
    <w:p w14:paraId="7ACEE126" w14:textId="77777777" w:rsidR="00FB75DC" w:rsidRDefault="00FB75DC"/>
    <w:p w14:paraId="6DA05647" w14:textId="77777777" w:rsidR="00FB75DC" w:rsidRDefault="00FB75DC"/>
    <w:p w14:paraId="3B1ADC27" w14:textId="77777777" w:rsidR="00FB75DC" w:rsidRDefault="00FB75DC"/>
  </w:footnote>
  <w:footnote w:type="continuationSeparator" w:id="0">
    <w:p w14:paraId="1598DD7E" w14:textId="77777777" w:rsidR="00FB75DC" w:rsidRDefault="00FB75DC">
      <w:r>
        <w:continuationSeparator/>
      </w:r>
    </w:p>
    <w:p w14:paraId="2475D7A8" w14:textId="77777777" w:rsidR="00FB75DC" w:rsidRDefault="00FB75DC"/>
    <w:p w14:paraId="57DF1A4D" w14:textId="77777777" w:rsidR="00FB75DC" w:rsidRDefault="00FB75DC"/>
    <w:p w14:paraId="2500E6BF" w14:textId="77777777" w:rsidR="00FB75DC" w:rsidRDefault="00FB75DC"/>
    <w:p w14:paraId="2EA10102" w14:textId="77777777" w:rsidR="00FB75DC" w:rsidRDefault="00FB75DC"/>
    <w:p w14:paraId="71B07879" w14:textId="77777777" w:rsidR="00FB75DC" w:rsidRDefault="00FB75DC"/>
    <w:p w14:paraId="1A0AB67E" w14:textId="77777777" w:rsidR="00FB75DC" w:rsidRDefault="00FB75DC"/>
    <w:p w14:paraId="2807AF0E" w14:textId="77777777" w:rsidR="00FB75DC" w:rsidRDefault="00FB75DC"/>
    <w:p w14:paraId="49D3772A" w14:textId="77777777" w:rsidR="00FB75DC" w:rsidRDefault="00FB75DC"/>
    <w:p w14:paraId="508F603F" w14:textId="77777777" w:rsidR="00FB75DC" w:rsidRDefault="00FB75DC"/>
    <w:p w14:paraId="276C307F" w14:textId="77777777" w:rsidR="00FB75DC" w:rsidRDefault="00FB75DC"/>
    <w:p w14:paraId="7C8D4948" w14:textId="77777777" w:rsidR="00FB75DC" w:rsidRDefault="00FB75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 w16cid:durableId="163322628">
    <w:abstractNumId w:val="10"/>
  </w:num>
  <w:num w:numId="2" w16cid:durableId="1557009088">
    <w:abstractNumId w:val="9"/>
  </w:num>
  <w:num w:numId="3" w16cid:durableId="1614239271">
    <w:abstractNumId w:val="7"/>
  </w:num>
  <w:num w:numId="4" w16cid:durableId="1235818896">
    <w:abstractNumId w:val="6"/>
  </w:num>
  <w:num w:numId="5" w16cid:durableId="2096515960">
    <w:abstractNumId w:val="5"/>
  </w:num>
  <w:num w:numId="6" w16cid:durableId="414133720">
    <w:abstractNumId w:val="4"/>
  </w:num>
  <w:num w:numId="7" w16cid:durableId="1297643343">
    <w:abstractNumId w:val="8"/>
  </w:num>
  <w:num w:numId="8" w16cid:durableId="1108624687">
    <w:abstractNumId w:val="3"/>
  </w:num>
  <w:num w:numId="9" w16cid:durableId="1175458657">
    <w:abstractNumId w:val="2"/>
  </w:num>
  <w:num w:numId="10" w16cid:durableId="992876601">
    <w:abstractNumId w:val="1"/>
  </w:num>
  <w:num w:numId="11" w16cid:durableId="75212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CD1"/>
    <w:rsid w:val="00026A1C"/>
    <w:rsid w:val="00035DDC"/>
    <w:rsid w:val="00040E92"/>
    <w:rsid w:val="00121EF8"/>
    <w:rsid w:val="001366EA"/>
    <w:rsid w:val="001C7320"/>
    <w:rsid w:val="001E6692"/>
    <w:rsid w:val="001E7863"/>
    <w:rsid w:val="00262A91"/>
    <w:rsid w:val="00294871"/>
    <w:rsid w:val="002A37D5"/>
    <w:rsid w:val="0032220E"/>
    <w:rsid w:val="003266EB"/>
    <w:rsid w:val="00330648"/>
    <w:rsid w:val="0036133E"/>
    <w:rsid w:val="00484AEF"/>
    <w:rsid w:val="00642452"/>
    <w:rsid w:val="00854C79"/>
    <w:rsid w:val="008A5D3D"/>
    <w:rsid w:val="00956CE3"/>
    <w:rsid w:val="009B6CD1"/>
    <w:rsid w:val="009F3AAB"/>
    <w:rsid w:val="00C064D2"/>
    <w:rsid w:val="00C551B9"/>
    <w:rsid w:val="00CB33B5"/>
    <w:rsid w:val="00D23DEC"/>
    <w:rsid w:val="00D37197"/>
    <w:rsid w:val="00D5614E"/>
    <w:rsid w:val="00E12E5B"/>
    <w:rsid w:val="00E46274"/>
    <w:rsid w:val="00F13392"/>
    <w:rsid w:val="00F37407"/>
    <w:rsid w:val="00F756DB"/>
    <w:rsid w:val="00FB75D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251437"/>
  <w15:docId w15:val="{82E66C33-45CF-4FEE-BD99-72681EB4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1"/>
    <w:lsdException w:name="heading 3" w:uiPriority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Intense Quote" w:semiHidden="1" w:unhideWhenUsed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62A91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262A91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262A91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262A91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262A91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262A91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262A91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262A91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262A91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262A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ourName">
    <w:name w:val="Your Name"/>
    <w:basedOn w:val="Normal"/>
    <w:qFormat/>
    <w:rsid w:val="00262A91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262A91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262A91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262A91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262A91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262A91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262A91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262A91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A91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642452"/>
    <w:rPr>
      <w:color w:val="808080"/>
    </w:rPr>
  </w:style>
  <w:style w:type="character" w:customStyle="1" w:styleId="lrzxr">
    <w:name w:val="lrzxr"/>
    <w:basedOn w:val="DefaultParagraphFont"/>
    <w:rsid w:val="00F37407"/>
  </w:style>
  <w:style w:type="character" w:styleId="Hyperlink">
    <w:name w:val="Hyperlink"/>
    <w:basedOn w:val="DefaultParagraphFont"/>
    <w:uiPriority w:val="99"/>
    <w:unhideWhenUsed/>
    <w:rsid w:val="00D37197"/>
    <w:rPr>
      <w:color w:val="7B2F6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_rosloot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a\AppData\Roaming\Microsoft\Templates\Resume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C9E56B28DC4DD3B05AD4CCDD8BA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34785-E4E3-4F5B-AFCD-A25D879400AF}"/>
      </w:docPartPr>
      <w:docPartBody>
        <w:p w:rsidR="00000000" w:rsidRDefault="0097669C" w:rsidP="0097669C">
          <w:pPr>
            <w:pStyle w:val="D9C9E56B28DC4DD3B05AD4CCDD8BA8D1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0DD"/>
    <w:rsid w:val="00065267"/>
    <w:rsid w:val="005B3BE8"/>
    <w:rsid w:val="007220DD"/>
    <w:rsid w:val="0097669C"/>
    <w:rsid w:val="00AC52CA"/>
    <w:rsid w:val="00E12E5B"/>
    <w:rsid w:val="00F8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C29BE825224644B1FE60CDD9F16AD1">
    <w:name w:val="6CC29BE825224644B1FE60CDD9F16AD1"/>
    <w:rsid w:val="00F85104"/>
  </w:style>
  <w:style w:type="character" w:styleId="PlaceholderText">
    <w:name w:val="Placeholder Text"/>
    <w:basedOn w:val="DefaultParagraphFont"/>
    <w:uiPriority w:val="99"/>
    <w:unhideWhenUsed/>
    <w:rsid w:val="00F85104"/>
    <w:rPr>
      <w:color w:val="808080"/>
    </w:rPr>
  </w:style>
  <w:style w:type="paragraph" w:customStyle="1" w:styleId="D9C9E56B28DC4DD3B05AD4CCDD8BA8D1">
    <w:name w:val="D9C9E56B28DC4DD3B05AD4CCDD8BA8D1"/>
    <w:rsid w:val="0097669C"/>
    <w:pPr>
      <w:spacing w:after="160" w:line="278" w:lineRule="auto"/>
    </w:pPr>
    <w:rPr>
      <w:kern w:val="2"/>
      <w:sz w:val="24"/>
      <w:szCs w:val="24"/>
      <w:lang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D138D25-602B-4D7E-AEDF-9977FE21A0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Resume1.dotx</Template>
  <TotalTime>42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Chronological resume (Minimalist design)</vt:lpstr>
      <vt:lpstr>Chronological resume (Minimalist design)</vt:lpstr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Liam Rosloot</dc:creator>
  <cp:lastModifiedBy>Liam Rosloot</cp:lastModifiedBy>
  <cp:revision>4</cp:revision>
  <cp:lastPrinted>2006-08-01T17:47:00Z</cp:lastPrinted>
  <dcterms:created xsi:type="dcterms:W3CDTF">2022-07-08T13:15:00Z</dcterms:created>
  <dcterms:modified xsi:type="dcterms:W3CDTF">2024-09-18T07:27:00Z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